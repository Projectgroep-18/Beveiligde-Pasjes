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404040" w:themeColor="text1" w:themeTint="BF"/>
          <w:sz w:val="20"/>
        </w:rPr>
      </w:sdtEndPr>
      <w:sdtContent>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E218E9" w:rsidP="00E218E9">
          <w:pPr>
            <w:pStyle w:val="Geenregelafstand"/>
            <w:rPr>
              <w:noProof/>
            </w:rPr>
          </w:pPr>
        </w:p>
        <w:p w:rsidR="00E218E9" w:rsidRDefault="001A2FD9" w:rsidP="00E218E9">
          <w:pPr>
            <w:pStyle w:val="Geenregelafstand"/>
            <w:rPr>
              <w:noProof/>
            </w:rPr>
          </w:pPr>
          <w:r>
            <w:rPr>
              <w:noProof/>
              <w:lang w:val="en-US" w:eastAsia="en-US"/>
            </w:rPr>
            <w:drawing>
              <wp:inline distT="0" distB="0" distL="0" distR="0" wp14:anchorId="7B390433" wp14:editId="55631163">
                <wp:extent cx="5337175" cy="24669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id.jpg"/>
                        <pic:cNvPicPr/>
                      </pic:nvPicPr>
                      <pic:blipFill>
                        <a:blip r:embed="rId10">
                          <a:extLst>
                            <a:ext uri="{28A0092B-C50C-407E-A947-70E740481C1C}">
                              <a14:useLocalDpi xmlns:a14="http://schemas.microsoft.com/office/drawing/2010/main" val="0"/>
                            </a:ext>
                          </a:extLst>
                        </a:blip>
                        <a:stretch>
                          <a:fillRect/>
                        </a:stretch>
                      </pic:blipFill>
                      <pic:spPr>
                        <a:xfrm>
                          <a:off x="0" y="0"/>
                          <a:ext cx="5337175" cy="2466975"/>
                        </a:xfrm>
                        <a:prstGeom prst="rect">
                          <a:avLst/>
                        </a:prstGeom>
                      </pic:spPr>
                    </pic:pic>
                  </a:graphicData>
                </a:graphic>
              </wp:inline>
            </w:drawing>
          </w:r>
        </w:p>
        <w:p w:rsidR="00E218E9" w:rsidRDefault="00E218E9" w:rsidP="00E218E9">
          <w:pPr>
            <w:pStyle w:val="Geenregelafstand"/>
            <w:rPr>
              <w:noProof/>
            </w:rPr>
          </w:pPr>
        </w:p>
        <w:p w:rsidR="00136038" w:rsidRDefault="00CD2357" w:rsidP="001A2FD9">
          <w:pPr>
            <w:pStyle w:val="Geenregelafstand"/>
          </w:pPr>
        </w:p>
      </w:sdtContent>
    </w:sdt>
    <w:bookmarkEnd w:id="0" w:displacedByCustomXml="prev"/>
    <w:bookmarkEnd w:id="1" w:displacedByCustomXml="prev"/>
    <w:bookmarkEnd w:id="2" w:displacedByCustomXml="prev"/>
    <w:bookmarkEnd w:id="3" w:displacedByCustomXml="prev"/>
    <w:bookmarkEnd w:id="4" w:displacedByCustomXml="prev"/>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E218E9" w:rsidP="00E218E9">
      <w:pPr>
        <w:pStyle w:val="Geenregelafstand"/>
      </w:pPr>
    </w:p>
    <w:p w:rsidR="00E218E9" w:rsidRDefault="001A2FD9" w:rsidP="00E218E9">
      <w:pPr>
        <w:pStyle w:val="Geenregelafstand"/>
      </w:pPr>
      <w:r>
        <w:rPr>
          <w:noProof/>
          <w:lang w:val="en-US" w:eastAsia="en-US"/>
        </w:rPr>
        <mc:AlternateContent>
          <mc:Choice Requires="wps">
            <w:drawing>
              <wp:anchor distT="0" distB="0" distL="114300" distR="114300" simplePos="0" relativeHeight="251661312" behindDoc="0" locked="0" layoutInCell="1" allowOverlap="0" wp14:anchorId="6650A851" wp14:editId="3F560EB5">
                <wp:simplePos x="0" y="0"/>
                <wp:positionH relativeFrom="margin">
                  <wp:align>center</wp:align>
                </wp:positionH>
                <wp:positionV relativeFrom="margin">
                  <wp:posOffset>6597015</wp:posOffset>
                </wp:positionV>
                <wp:extent cx="6686550" cy="1752600"/>
                <wp:effectExtent l="0" t="0" r="0" b="0"/>
                <wp:wrapSquare wrapText="bothSides"/>
                <wp:docPr id="21" name="Tekstvak 21"/>
                <wp:cNvGraphicFramePr/>
                <a:graphic xmlns:a="http://schemas.openxmlformats.org/drawingml/2006/main">
                  <a:graphicData uri="http://schemas.microsoft.com/office/word/2010/wordprocessingShape">
                    <wps:wsp>
                      <wps:cNvSpPr txBox="1"/>
                      <wps:spPr>
                        <a:xfrm>
                          <a:off x="0" y="0"/>
                          <a:ext cx="668655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266382042"/>
                              <w:dataBinding w:prefixMappings="xmlns:ns0='http://purl.org/dc/elements/1.1/' xmlns:ns1='http://schemas.openxmlformats.org/package/2006/metadata/core-properties' " w:xpath="/ns1:coreProperties[1]/ns0:title[1]" w:storeItemID="{6C3C8BC8-F283-45AE-878A-BAB7291924A1}"/>
                              <w:text/>
                            </w:sdtPr>
                            <w:sdtEndPr/>
                            <w:sdtContent>
                              <w:p w:rsidR="002E1355" w:rsidRDefault="002E1355" w:rsidP="001A2FD9">
                                <w:pPr>
                                  <w:pStyle w:val="Titel1"/>
                                </w:pPr>
                                <w:r>
                                  <w:t>Project ‘beveiligde pasjes’</w:t>
                                </w:r>
                              </w:p>
                            </w:sdtContent>
                          </w:sdt>
                          <w:p w:rsidR="002E1355" w:rsidRPr="001A2FD9" w:rsidRDefault="002E1355" w:rsidP="001A2FD9">
                            <w:pPr>
                              <w:pStyle w:val="Subtitel"/>
                              <w:rPr>
                                <w:sz w:val="32"/>
                                <w:szCs w:val="32"/>
                              </w:rPr>
                            </w:pPr>
                            <w:r w:rsidRPr="001A2FD9">
                              <w:rPr>
                                <w:sz w:val="32"/>
                                <w:szCs w:val="32"/>
                              </w:rPr>
                              <w:t>Hotelbeveiliging</w:t>
                            </w:r>
                          </w:p>
                          <w:p w:rsidR="002E1355" w:rsidRPr="00E218E9" w:rsidRDefault="002E1355" w:rsidP="002E1355">
                            <w:pPr>
                              <w:jc w:val="center"/>
                            </w:pPr>
                            <w:r>
                              <w:t>Door Joël Ledelay, Jeroen Weener, Jan-Willem Nijhuis, Jetse Schoffelmeer, Menno Schober en Dennis Cai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50A851" id="_x0000_t202" coordsize="21600,21600" o:spt="202" path="m,l,21600r21600,l21600,xe">
                <v:stroke joinstyle="miter"/>
                <v:path gradientshapeok="t" o:connecttype="rect"/>
              </v:shapetype>
              <v:shape id="Tekstvak 21" o:spid="_x0000_s1026" type="#_x0000_t202" style="position:absolute;margin-left:0;margin-top:519.45pt;width:526.5pt;height:13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" o:allowoverlap="f" filled="f" stroked="f" strokeweight=".5pt">
                <v:textbox inset="0,0,0,0">
                  <w:txbxContent>
                    <w:sdt>
                      <w:sdtPr>
                        <w:alias w:val="Titel"/>
                        <w:tag w:val=""/>
                        <w:id w:val="-1266382042"/>
                        <w:dataBinding w:prefixMappings="xmlns:ns0='http://purl.org/dc/elements/1.1/' xmlns:ns1='http://schemas.openxmlformats.org/package/2006/metadata/core-properties' " w:xpath="/ns1:coreProperties[1]/ns0:title[1]" w:storeItemID="{6C3C8BC8-F283-45AE-878A-BAB7291924A1}"/>
                        <w:text/>
                      </w:sdtPr>
                      <w:sdtEndPr/>
                      <w:sdtContent>
                        <w:p w:rsidR="002E1355" w:rsidRDefault="002E1355" w:rsidP="001A2FD9">
                          <w:pPr>
                            <w:pStyle w:val="Titel1"/>
                          </w:pPr>
                          <w:r>
                            <w:t>Project ‘beveiligde pasjes’</w:t>
                          </w:r>
                        </w:p>
                      </w:sdtContent>
                    </w:sdt>
                    <w:p w:rsidR="002E1355" w:rsidRPr="001A2FD9" w:rsidRDefault="002E1355" w:rsidP="001A2FD9">
                      <w:pPr>
                        <w:pStyle w:val="Subtitel"/>
                        <w:rPr>
                          <w:sz w:val="32"/>
                          <w:szCs w:val="32"/>
                        </w:rPr>
                      </w:pPr>
                      <w:r w:rsidRPr="001A2FD9">
                        <w:rPr>
                          <w:sz w:val="32"/>
                          <w:szCs w:val="32"/>
                        </w:rPr>
                        <w:t>Hotelbeveiliging</w:t>
                      </w:r>
                    </w:p>
                    <w:p w:rsidR="002E1355" w:rsidRPr="00E218E9" w:rsidRDefault="002E1355" w:rsidP="002E1355">
                      <w:pPr>
                        <w:jc w:val="center"/>
                      </w:pPr>
                      <w:r>
                        <w:t xml:space="preserve">Door Joël </w:t>
                      </w:r>
                      <w:proofErr w:type="spellStart"/>
                      <w:r>
                        <w:t>Ledelay</w:t>
                      </w:r>
                      <w:proofErr w:type="spellEnd"/>
                      <w:r>
                        <w:t xml:space="preserve">, Jeroen </w:t>
                      </w:r>
                      <w:proofErr w:type="spellStart"/>
                      <w:r>
                        <w:t>Weener</w:t>
                      </w:r>
                      <w:proofErr w:type="spellEnd"/>
                      <w:r>
                        <w:t xml:space="preserve">, Jan-Willem Nijhuis, </w:t>
                      </w:r>
                      <w:proofErr w:type="spellStart"/>
                      <w:r>
                        <w:t>Jetse</w:t>
                      </w:r>
                      <w:proofErr w:type="spellEnd"/>
                      <w:r>
                        <w:t xml:space="preserve"> Schoffelmeer, Menno </w:t>
                      </w:r>
                      <w:proofErr w:type="spellStart"/>
                      <w:r>
                        <w:t>Schober</w:t>
                      </w:r>
                      <w:proofErr w:type="spellEnd"/>
                      <w:r>
                        <w:t xml:space="preserve"> en Dennis Cai</w:t>
                      </w:r>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0288" behindDoc="0" locked="0" layoutInCell="1" allowOverlap="0" wp14:anchorId="10E64A3D" wp14:editId="6DBABBA8">
                <wp:simplePos x="0" y="0"/>
                <wp:positionH relativeFrom="margin">
                  <wp:align>center</wp:align>
                </wp:positionH>
                <wp:positionV relativeFrom="bottomMargin">
                  <wp:align>top</wp:align>
                </wp:positionV>
                <wp:extent cx="5505450" cy="264795"/>
                <wp:effectExtent l="0" t="0" r="0" b="635"/>
                <wp:wrapSquare wrapText="bothSides"/>
                <wp:docPr id="20" name="Tekstvak 20"/>
                <wp:cNvGraphicFramePr/>
                <a:graphic xmlns:a="http://schemas.openxmlformats.org/drawingml/2006/main">
                  <a:graphicData uri="http://schemas.microsoft.com/office/word/2010/wordprocessingShape">
                    <wps:wsp>
                      <wps:cNvSpPr txBox="1"/>
                      <wps:spPr>
                        <a:xfrm>
                          <a:off x="0" y="0"/>
                          <a:ext cx="55054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355" w:rsidRDefault="00CD2357">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2E1355">
                                  <w:t>Projectgroep 18</w:t>
                                </w:r>
                              </w:sdtContent>
                            </w:sdt>
                            <w:r w:rsidR="002E135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2E1355">
                                  <w:t>Parels der Informatica</w:t>
                                </w:r>
                              </w:sdtContent>
                            </w:sdt>
                            <w:r w:rsidR="002E1355">
                              <w:t> | </w:t>
                            </w:r>
                            <w:sdt>
                              <w:sdtPr>
                                <w:alias w:val="Datum"/>
                                <w:tag w:val=""/>
                                <w:id w:val="2032065285"/>
                                <w:dataBinding w:prefixMappings="xmlns:ns0='http://schemas.microsoft.com/office/2006/coverPageProps' " w:xpath="/ns0:CoverPageProperties[1]/ns0:PublishDate[1]" w:storeItemID="{55AF091B-3C7A-41E3-B477-F2FDAA23CFDA}"/>
                                <w:date w:fullDate="2014-10-27T00:00:00Z">
                                  <w:dateFormat w:val="d MMMM yyyy"/>
                                  <w:lid w:val="nl-NL"/>
                                  <w:storeMappedDataAs w:val="dateTime"/>
                                  <w:calendar w:val="gregorian"/>
                                </w:date>
                              </w:sdtPr>
                              <w:sdtEndPr/>
                              <w:sdtContent>
                                <w:r w:rsidR="002E1355">
                                  <w:t>27 oktober 2014</w:t>
                                </w:r>
                              </w:sdtContent>
                            </w:sdt>
                            <w:r w:rsidR="002E1355">
                              <w:t xml:space="preserve"> | Universiteit Twente, Enschede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0E64A3D" id="Tekstvak 20" o:spid="_x0000_s1027" type="#_x0000_t202" style="position:absolute;margin-left:0;margin-top:0;width:433.5pt;height:20.85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" o:allowoverlap="f" filled="f" stroked="f" strokeweight=".5pt">
                <v:textbox style="mso-fit-shape-to-text:t" inset="0,,0">
                  <w:txbxContent>
                    <w:p w:rsidR="002E1355" w:rsidRDefault="00E61ABA">
                      <w:pPr>
                        <w:pStyle w:val="Contactgegevens"/>
                      </w:pPr>
                      <w:sdt>
                        <w:sdtPr>
                          <w:alias w:val="Naam"/>
                          <w:tag w:val=""/>
                          <w:id w:val="149259635"/>
                          <w:dataBinding w:prefixMappings="xmlns:ns0='http://purl.org/dc/elements/1.1/' xmlns:ns1='http://schemas.openxmlformats.org/package/2006/metadata/core-properties' " w:xpath="/ns1:coreProperties[1]/ns0:creator[1]" w:storeItemID="{6C3C8BC8-F283-45AE-878A-BAB7291924A1}"/>
                          <w:text/>
                        </w:sdtPr>
                        <w:sdtEndPr/>
                        <w:sdtContent>
                          <w:r w:rsidR="002E1355">
                            <w:t>Projectgroep 18</w:t>
                          </w:r>
                        </w:sdtContent>
                      </w:sdt>
                      <w:r w:rsidR="002E1355">
                        <w:t> | </w:t>
                      </w:r>
                      <w:sdt>
                        <w:sdtPr>
                          <w:alias w:val="Titel cursus"/>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2E1355">
                            <w:t>Parels der Informatica</w:t>
                          </w:r>
                        </w:sdtContent>
                      </w:sdt>
                      <w:r w:rsidR="002E1355">
                        <w:t> | </w:t>
                      </w:r>
                      <w:sdt>
                        <w:sdtPr>
                          <w:alias w:val="Datum"/>
                          <w:tag w:val=""/>
                          <w:id w:val="2032065285"/>
                          <w:dataBinding w:prefixMappings="xmlns:ns0='http://schemas.microsoft.com/office/2006/coverPageProps' " w:xpath="/ns0:CoverPageProperties[1]/ns0:PublishDate[1]" w:storeItemID="{55AF091B-3C7A-41E3-B477-F2FDAA23CFDA}"/>
                          <w:date w:fullDate="2014-10-27T00:00:00Z">
                            <w:dateFormat w:val="d MMMM yyyy"/>
                            <w:lid w:val="nl-NL"/>
                            <w:storeMappedDataAs w:val="dateTime"/>
                            <w:calendar w:val="gregorian"/>
                          </w:date>
                        </w:sdtPr>
                        <w:sdtEndPr/>
                        <w:sdtContent>
                          <w:r w:rsidR="002E1355">
                            <w:t>27 oktober 2014</w:t>
                          </w:r>
                        </w:sdtContent>
                      </w:sdt>
                      <w:r w:rsidR="002E1355">
                        <w:t xml:space="preserve"> | Universiteit Twente, Enschede</w:t>
                      </w:r>
                    </w:p>
                  </w:txbxContent>
                </v:textbox>
                <w10:wrap type="square" anchorx="margin" anchory="margin"/>
              </v:shape>
            </w:pict>
          </mc:Fallback>
        </mc:AlternateContent>
      </w:r>
    </w:p>
    <w:sdt>
      <w:sdtPr>
        <w:rPr>
          <w:rFonts w:asciiTheme="minorHAnsi" w:eastAsiaTheme="minorHAnsi" w:hAnsiTheme="minorHAnsi" w:cstheme="minorBidi"/>
          <w:color w:val="404040" w:themeColor="text1" w:themeTint="BF"/>
          <w:sz w:val="22"/>
          <w:szCs w:val="20"/>
        </w:rPr>
        <w:id w:val="1960290077"/>
        <w:docPartObj>
          <w:docPartGallery w:val="Table of Contents"/>
          <w:docPartUnique/>
        </w:docPartObj>
      </w:sdtPr>
      <w:sdtEndPr>
        <w:rPr>
          <w:b/>
          <w:bCs/>
        </w:rPr>
      </w:sdtEndPr>
      <w:sdtContent>
        <w:p w:rsidR="002A75C9" w:rsidRDefault="002A75C9">
          <w:pPr>
            <w:pStyle w:val="TOCHeading"/>
            <w:rPr>
              <w:rStyle w:val="Heading1Char"/>
            </w:rPr>
          </w:pPr>
          <w:r w:rsidRPr="002A75C9">
            <w:rPr>
              <w:rStyle w:val="Heading1Char"/>
            </w:rPr>
            <w:t>Inhoudsopgave</w:t>
          </w:r>
        </w:p>
        <w:p w:rsidR="002A75C9" w:rsidRPr="0085003F" w:rsidRDefault="002A75C9" w:rsidP="002A75C9"/>
        <w:p w:rsidR="007B58B7" w:rsidRDefault="002A75C9">
          <w:pPr>
            <w:pStyle w:val="TOC1"/>
            <w:rPr>
              <w:rFonts w:cstheme="minorBidi"/>
              <w:color w:val="auto"/>
            </w:rPr>
          </w:pPr>
          <w:r w:rsidRPr="0085003F">
            <w:rPr>
              <w:color w:val="404040" w:themeColor="text1" w:themeTint="BF"/>
            </w:rPr>
            <w:fldChar w:fldCharType="begin"/>
          </w:r>
          <w:r w:rsidRPr="0085003F">
            <w:rPr>
              <w:color w:val="404040" w:themeColor="text1" w:themeTint="BF"/>
            </w:rPr>
            <w:instrText xml:space="preserve"> TOC \o "1-3" \h \z \u </w:instrText>
          </w:r>
          <w:r w:rsidRPr="0085003F">
            <w:rPr>
              <w:color w:val="404040" w:themeColor="text1" w:themeTint="BF"/>
            </w:rPr>
            <w:fldChar w:fldCharType="separate"/>
          </w:r>
          <w:hyperlink w:anchor="_Toc402303580" w:history="1">
            <w:r w:rsidR="007B58B7" w:rsidRPr="00434D89">
              <w:rPr>
                <w:rStyle w:val="Hyperlink"/>
              </w:rPr>
              <w:t>Requirements</w:t>
            </w:r>
            <w:r w:rsidR="007B58B7">
              <w:rPr>
                <w:webHidden/>
              </w:rPr>
              <w:tab/>
            </w:r>
            <w:r w:rsidR="007B58B7">
              <w:rPr>
                <w:webHidden/>
              </w:rPr>
              <w:fldChar w:fldCharType="begin"/>
            </w:r>
            <w:r w:rsidR="007B58B7">
              <w:rPr>
                <w:webHidden/>
              </w:rPr>
              <w:instrText xml:space="preserve"> PAGEREF _Toc402303580 \h </w:instrText>
            </w:r>
            <w:r w:rsidR="007B58B7">
              <w:rPr>
                <w:webHidden/>
              </w:rPr>
            </w:r>
            <w:r w:rsidR="007B58B7">
              <w:rPr>
                <w:webHidden/>
              </w:rPr>
              <w:fldChar w:fldCharType="separate"/>
            </w:r>
            <w:r w:rsidR="007B58B7">
              <w:rPr>
                <w:webHidden/>
              </w:rPr>
              <w:t>2</w:t>
            </w:r>
            <w:r w:rsidR="007B58B7">
              <w:rPr>
                <w:webHidden/>
              </w:rPr>
              <w:fldChar w:fldCharType="end"/>
            </w:r>
          </w:hyperlink>
        </w:p>
        <w:p w:rsidR="007B58B7" w:rsidRDefault="00CD2357">
          <w:pPr>
            <w:pStyle w:val="TOC1"/>
            <w:rPr>
              <w:rFonts w:cstheme="minorBidi"/>
              <w:color w:val="auto"/>
            </w:rPr>
          </w:pPr>
          <w:hyperlink w:anchor="_Toc402303581" w:history="1">
            <w:r w:rsidR="007B58B7" w:rsidRPr="00434D89">
              <w:rPr>
                <w:rStyle w:val="Hyperlink"/>
              </w:rPr>
              <w:t>Ontwerp</w:t>
            </w:r>
            <w:r w:rsidR="007B58B7">
              <w:rPr>
                <w:webHidden/>
              </w:rPr>
              <w:tab/>
            </w:r>
            <w:r w:rsidR="007B58B7">
              <w:rPr>
                <w:webHidden/>
              </w:rPr>
              <w:fldChar w:fldCharType="begin"/>
            </w:r>
            <w:r w:rsidR="007B58B7">
              <w:rPr>
                <w:webHidden/>
              </w:rPr>
              <w:instrText xml:space="preserve"> PAGEREF _Toc402303581 \h </w:instrText>
            </w:r>
            <w:r w:rsidR="007B58B7">
              <w:rPr>
                <w:webHidden/>
              </w:rPr>
            </w:r>
            <w:r w:rsidR="007B58B7">
              <w:rPr>
                <w:webHidden/>
              </w:rPr>
              <w:fldChar w:fldCharType="separate"/>
            </w:r>
            <w:r w:rsidR="007B58B7">
              <w:rPr>
                <w:webHidden/>
              </w:rPr>
              <w:t>3</w:t>
            </w:r>
            <w:r w:rsidR="007B58B7">
              <w:rPr>
                <w:webHidden/>
              </w:rPr>
              <w:fldChar w:fldCharType="end"/>
            </w:r>
          </w:hyperlink>
        </w:p>
        <w:p w:rsidR="007B58B7" w:rsidRDefault="00CD2357">
          <w:pPr>
            <w:pStyle w:val="TOC1"/>
            <w:rPr>
              <w:rFonts w:cstheme="minorBidi"/>
              <w:color w:val="auto"/>
            </w:rPr>
          </w:pPr>
          <w:hyperlink w:anchor="_Toc402303582" w:history="1">
            <w:r w:rsidR="007B58B7" w:rsidRPr="00434D89">
              <w:rPr>
                <w:rStyle w:val="Hyperlink"/>
              </w:rPr>
              <w:t>Ontwerpkeuzes</w:t>
            </w:r>
            <w:r w:rsidR="007B58B7">
              <w:rPr>
                <w:webHidden/>
              </w:rPr>
              <w:tab/>
            </w:r>
            <w:r w:rsidR="007B58B7">
              <w:rPr>
                <w:webHidden/>
              </w:rPr>
              <w:fldChar w:fldCharType="begin"/>
            </w:r>
            <w:r w:rsidR="007B58B7">
              <w:rPr>
                <w:webHidden/>
              </w:rPr>
              <w:instrText xml:space="preserve"> PAGEREF _Toc402303582 \h </w:instrText>
            </w:r>
            <w:r w:rsidR="007B58B7">
              <w:rPr>
                <w:webHidden/>
              </w:rPr>
            </w:r>
            <w:r w:rsidR="007B58B7">
              <w:rPr>
                <w:webHidden/>
              </w:rPr>
              <w:fldChar w:fldCharType="separate"/>
            </w:r>
            <w:r w:rsidR="007B58B7">
              <w:rPr>
                <w:webHidden/>
              </w:rPr>
              <w:t>3</w:t>
            </w:r>
            <w:r w:rsidR="007B58B7">
              <w:rPr>
                <w:webHidden/>
              </w:rPr>
              <w:fldChar w:fldCharType="end"/>
            </w:r>
          </w:hyperlink>
        </w:p>
        <w:p w:rsidR="001A2FD9" w:rsidRPr="0085003F" w:rsidRDefault="002A75C9" w:rsidP="001A2FD9">
          <w:r w:rsidRPr="0085003F">
            <w:rPr>
              <w:b/>
              <w:bCs/>
            </w:rPr>
            <w:fldChar w:fldCharType="end"/>
          </w:r>
        </w:p>
      </w:sdtContent>
    </w:sdt>
    <w:p w:rsidR="002A75C9" w:rsidRDefault="002A75C9" w:rsidP="00E218E9"/>
    <w:p w:rsidR="002A75C9" w:rsidRDefault="002A75C9"/>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28383C" w:rsidRDefault="0028383C"/>
    <w:p w:rsidR="00761448" w:rsidRDefault="00761448"/>
    <w:p w:rsidR="002A75C9" w:rsidRDefault="002B2BA4" w:rsidP="00FA3183">
      <w:pPr>
        <w:pStyle w:val="Heading1"/>
      </w:pPr>
      <w:bookmarkStart w:id="5" w:name="_Toc402303580"/>
      <w:r>
        <w:lastRenderedPageBreak/>
        <w:t>Requirements</w:t>
      </w:r>
      <w:bookmarkEnd w:id="5"/>
    </w:p>
    <w:p w:rsidR="00761448" w:rsidRPr="00761448" w:rsidRDefault="00761448" w:rsidP="00761448"/>
    <w:p w:rsidR="00EF4E29" w:rsidRDefault="00EF4E29" w:rsidP="00EF4E29">
      <w:pPr>
        <w:pStyle w:val="ListParagraph"/>
        <w:numPr>
          <w:ilvl w:val="0"/>
          <w:numId w:val="12"/>
        </w:numPr>
      </w:pPr>
      <w:r>
        <w:t>De veiligheid van iedereen die aanwezig is in het gebouw blijft gewaarborgd. Bij gevaar moeten alle deuren automatisch opengaan, bijvoorbeeld in geval van brand. Tevens mag het systeem niet gemakkelijk te kraken zijn.</w:t>
      </w:r>
    </w:p>
    <w:p w:rsidR="00EF4E29" w:rsidRDefault="00EF4E29" w:rsidP="00EF4E29">
      <w:pPr>
        <w:pStyle w:val="ListParagraph"/>
      </w:pPr>
    </w:p>
    <w:p w:rsidR="00EF4E29" w:rsidRDefault="00EF4E29" w:rsidP="00EF4E29">
      <w:pPr>
        <w:pStyle w:val="ListParagraph"/>
        <w:numPr>
          <w:ilvl w:val="0"/>
          <w:numId w:val="13"/>
        </w:numPr>
      </w:pPr>
      <w:r>
        <w:t>Er bestaan verschillende soorten autoriteit voor de pasjes, zodat er alleen bevoegde mensen op bepaalde plaatsen kunnen komen.</w:t>
      </w:r>
    </w:p>
    <w:p w:rsidR="00EF4E29" w:rsidRDefault="00EF4E29" w:rsidP="00EF4E29">
      <w:pPr>
        <w:pStyle w:val="ListParagraph"/>
      </w:pPr>
    </w:p>
    <w:p w:rsidR="00EF4E29" w:rsidRDefault="00EF4E29" w:rsidP="00EF4E29">
      <w:pPr>
        <w:pStyle w:val="ListParagraph"/>
        <w:numPr>
          <w:ilvl w:val="0"/>
          <w:numId w:val="14"/>
        </w:numPr>
      </w:pPr>
      <w:r>
        <w:t>De data op de pasjes is beveiligd, omdat eventuele kwaadwillenden de informatie op de pasjes eventueel kunnen misbruiken.</w:t>
      </w:r>
    </w:p>
    <w:p w:rsidR="00EF4E29" w:rsidRDefault="00EF4E29" w:rsidP="00EF4E29">
      <w:pPr>
        <w:pStyle w:val="ListParagraph"/>
      </w:pPr>
    </w:p>
    <w:p w:rsidR="00EF4E29" w:rsidRDefault="00EF4E29" w:rsidP="00EF4E29">
      <w:pPr>
        <w:pStyle w:val="ListParagraph"/>
        <w:numPr>
          <w:ilvl w:val="0"/>
          <w:numId w:val="14"/>
        </w:numPr>
      </w:pPr>
      <w:r>
        <w:t>Pasjes kunnen worden uitgeschakeld/geblokkeerd i</w:t>
      </w:r>
      <w:r w:rsidR="00761448">
        <w:t>n het geval dat deze kwijt raken of gestolen worden</w:t>
      </w:r>
      <w:r>
        <w:t>.</w:t>
      </w:r>
    </w:p>
    <w:p w:rsidR="00EF4E29" w:rsidRDefault="00EF4E29" w:rsidP="00EF4E29">
      <w:pPr>
        <w:pStyle w:val="ListParagraph"/>
      </w:pPr>
    </w:p>
    <w:p w:rsidR="00EF4E29" w:rsidRDefault="00761448" w:rsidP="00EF4E29">
      <w:pPr>
        <w:pStyle w:val="ListParagraph"/>
        <w:numPr>
          <w:ilvl w:val="0"/>
          <w:numId w:val="14"/>
        </w:numPr>
      </w:pPr>
      <w:r>
        <w:t>Er kan worden bijgehouden</w:t>
      </w:r>
      <w:r w:rsidR="00EF4E29">
        <w:t xml:space="preserve"> wie er op welk tijdstip incheckt, om deze data te kunnen gebruiken in geval van diefstal, fysiek geweld</w:t>
      </w:r>
      <w:r>
        <w:t>,</w:t>
      </w:r>
      <w:r w:rsidR="00EF4E29">
        <w:t xml:space="preserve"> etc.</w:t>
      </w:r>
    </w:p>
    <w:p w:rsidR="00EF4E29" w:rsidRDefault="00EF4E29" w:rsidP="00EF4E29">
      <w:pPr>
        <w:pStyle w:val="ListParagraph"/>
      </w:pPr>
    </w:p>
    <w:p w:rsidR="00EF4E29" w:rsidRDefault="00761448" w:rsidP="00EF4E29">
      <w:pPr>
        <w:pStyle w:val="ListParagraph"/>
        <w:numPr>
          <w:ilvl w:val="0"/>
          <w:numId w:val="14"/>
        </w:numPr>
      </w:pPr>
      <w:r>
        <w:t>Medewerkers krijgen alleen tijdens werktijden toegang</w:t>
      </w:r>
      <w:r w:rsidR="00EF4E29">
        <w:t xml:space="preserve"> tot de geautoriseerde ruimtes.</w:t>
      </w:r>
    </w:p>
    <w:p w:rsidR="00EF4E29" w:rsidRPr="00EF4E29" w:rsidRDefault="00EF4E29" w:rsidP="00EF4E29">
      <w:pPr>
        <w:pStyle w:val="ListParagraph"/>
      </w:pPr>
    </w:p>
    <w:p w:rsidR="00EF4E29" w:rsidRDefault="00761448" w:rsidP="00EF4E29">
      <w:pPr>
        <w:pStyle w:val="ListParagraph"/>
        <w:numPr>
          <w:ilvl w:val="0"/>
          <w:numId w:val="14"/>
        </w:numPr>
      </w:pPr>
      <w:r>
        <w:t>De data op</w:t>
      </w:r>
      <w:r w:rsidR="00EF4E29" w:rsidRPr="00EF4E29">
        <w:t xml:space="preserve"> de pasjes</w:t>
      </w:r>
      <w:r>
        <w:t xml:space="preserve"> kan snel gelezen worden. Dit houdt de klant tevreden.</w:t>
      </w:r>
    </w:p>
    <w:p w:rsidR="00EF4E29" w:rsidRPr="00EF4E29" w:rsidRDefault="00EF4E29" w:rsidP="00EF4E29">
      <w:pPr>
        <w:pStyle w:val="ListParagraph"/>
      </w:pPr>
    </w:p>
    <w:p w:rsidR="00EF4E29" w:rsidRDefault="00761448" w:rsidP="00EF4E29">
      <w:pPr>
        <w:pStyle w:val="ListParagraph"/>
        <w:numPr>
          <w:ilvl w:val="0"/>
          <w:numId w:val="14"/>
        </w:numPr>
      </w:pPr>
      <w:r>
        <w:t>Pasjes moeten geactiveerd kunnen worden door medewerkers,</w:t>
      </w:r>
      <w:r w:rsidR="00EF4E29" w:rsidRPr="00EF4E29">
        <w:t xml:space="preserve"> en er </w:t>
      </w:r>
      <w:r>
        <w:t>kan e</w:t>
      </w:r>
      <w:r w:rsidR="00EF4E29" w:rsidRPr="00EF4E29">
        <w:t>en bepaalde graad van autoritei</w:t>
      </w:r>
      <w:r>
        <w:t>t op geplaatst worden</w:t>
      </w:r>
      <w:r w:rsidR="00EF4E29" w:rsidRPr="00EF4E29">
        <w:t>.</w:t>
      </w:r>
    </w:p>
    <w:p w:rsidR="00EF4E29" w:rsidRPr="00EF4E29" w:rsidRDefault="00EF4E29" w:rsidP="00EF4E29">
      <w:pPr>
        <w:pStyle w:val="ListParagraph"/>
      </w:pPr>
    </w:p>
    <w:p w:rsidR="002A75C9" w:rsidRDefault="00761448" w:rsidP="00EF4E29">
      <w:pPr>
        <w:pStyle w:val="ListParagraph"/>
        <w:numPr>
          <w:ilvl w:val="0"/>
          <w:numId w:val="14"/>
        </w:numPr>
        <w:rPr>
          <w:color w:val="404040" w:themeColor="text1" w:themeTint="BF"/>
        </w:rPr>
      </w:pPr>
      <w:r>
        <w:t>Het systeem heeft een hoge capaciteit.</w:t>
      </w:r>
      <w:r w:rsidR="00EF4E29" w:rsidRPr="00EF4E29">
        <w:t xml:space="preserve"> </w:t>
      </w:r>
      <w:r w:rsidR="002A75C9">
        <w:br/>
      </w:r>
    </w:p>
    <w:p w:rsidR="00E969DE" w:rsidRPr="00E969DE" w:rsidRDefault="00E969DE" w:rsidP="00E969DE">
      <w:pPr>
        <w:pStyle w:val="ListParagraph"/>
        <w:rPr>
          <w:color w:val="404040" w:themeColor="text1" w:themeTint="BF"/>
        </w:rPr>
      </w:pPr>
    </w:p>
    <w:p w:rsidR="00E969DE" w:rsidRDefault="00E969DE" w:rsidP="00E969DE"/>
    <w:p w:rsidR="00E969DE" w:rsidRDefault="00E969DE" w:rsidP="00E969DE"/>
    <w:p w:rsidR="00E969DE" w:rsidRDefault="00E969DE" w:rsidP="00E969DE"/>
    <w:p w:rsidR="00E969DE" w:rsidRDefault="00E969DE" w:rsidP="00E969DE"/>
    <w:p w:rsidR="00E969DE" w:rsidRDefault="00E969DE" w:rsidP="00E969DE"/>
    <w:p w:rsidR="00E969DE" w:rsidRDefault="00E969DE" w:rsidP="00E969DE"/>
    <w:p w:rsidR="00E969DE" w:rsidRPr="00E969DE" w:rsidRDefault="00E969DE" w:rsidP="00E969DE"/>
    <w:p w:rsidR="002B2BA4" w:rsidRPr="002B2BA4" w:rsidRDefault="002B2BA4" w:rsidP="002B2BA4">
      <w:pPr>
        <w:pStyle w:val="Heading1"/>
      </w:pPr>
      <w:bookmarkStart w:id="6" w:name="_Toc402303581"/>
      <w:r>
        <w:lastRenderedPageBreak/>
        <w:t>Ontwerp</w:t>
      </w:r>
      <w:bookmarkEnd w:id="6"/>
    </w:p>
    <w:p w:rsidR="00E969DE" w:rsidRDefault="00E969DE" w:rsidP="00E969DE">
      <w:pPr>
        <w:rPr>
          <w:noProof/>
        </w:rPr>
      </w:pPr>
    </w:p>
    <w:p w:rsidR="00D65F86" w:rsidRDefault="00E969DE" w:rsidP="00E969DE">
      <w:pPr>
        <w:jc w:val="center"/>
      </w:pPr>
      <w:r>
        <w:rPr>
          <w:noProof/>
          <w:lang w:val="en-US" w:eastAsia="en-US"/>
        </w:rPr>
        <w:drawing>
          <wp:inline distT="0" distB="0" distL="0" distR="0">
            <wp:extent cx="5334000" cy="34953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twerp.jpg"/>
                    <pic:cNvPicPr/>
                  </pic:nvPicPr>
                  <pic:blipFill rotWithShape="1">
                    <a:blip r:embed="rId11">
                      <a:extLst>
                        <a:ext uri="{28A0092B-C50C-407E-A947-70E740481C1C}">
                          <a14:useLocalDpi xmlns:a14="http://schemas.microsoft.com/office/drawing/2010/main" val="0"/>
                        </a:ext>
                      </a:extLst>
                    </a:blip>
                    <a:srcRect l="2499" r="11660"/>
                    <a:stretch/>
                  </pic:blipFill>
                  <pic:spPr bwMode="auto">
                    <a:xfrm>
                      <a:off x="0" y="0"/>
                      <a:ext cx="5355218" cy="3509282"/>
                    </a:xfrm>
                    <a:prstGeom prst="rect">
                      <a:avLst/>
                    </a:prstGeom>
                    <a:ln>
                      <a:noFill/>
                    </a:ln>
                    <a:extLst>
                      <a:ext uri="{53640926-AAD7-44D8-BBD7-CCE9431645EC}">
                        <a14:shadowObscured xmlns:a14="http://schemas.microsoft.com/office/drawing/2010/main"/>
                      </a:ext>
                    </a:extLst>
                  </pic:spPr>
                </pic:pic>
              </a:graphicData>
            </a:graphic>
          </wp:inline>
        </w:drawing>
      </w:r>
    </w:p>
    <w:p w:rsidR="00CE78D1" w:rsidRDefault="00CE78D1" w:rsidP="00CE78D1"/>
    <w:p w:rsidR="00E969DE" w:rsidRDefault="00CE78D1" w:rsidP="00CE78D1">
      <w:r>
        <w:t>Als een hotelgast zijn/haar pasje scant, dan wordt er een bericht naar de server verstuurd dat er een pasje is gescand. De server stuurt vervolgens een “challenge” naar de RFID-scanner (Arduino). Deze challenge is een willekeurig integer tussen twee vaste nader te bepalen waarden. Vervolgens berekent de Arduino de “response” op de challenge, zodat de server kan verifiëren dat het pasje de juiste autorisatie heeft. Deze response wordt berekent door middel van een functie die bij de Card-ID hoort, samen met de key van de challenge. De server weet welke functie bij welke Card-ID hoort, en als de response overeenkomt met de te verwachten response, dan wordt er een signaal “open” naar de RFID-scanner gestuurd, waarna de deur open gaat.</w:t>
      </w:r>
    </w:p>
    <w:p w:rsidR="00CE78D1" w:rsidRDefault="00CE78D1" w:rsidP="00CE78D1"/>
    <w:p w:rsidR="00D65F86" w:rsidRDefault="00D65F86" w:rsidP="00D65F86">
      <w:pPr>
        <w:pStyle w:val="Heading1"/>
      </w:pPr>
      <w:bookmarkStart w:id="7" w:name="_Toc402303582"/>
      <w:r>
        <w:t>Ontwerpkeuzes</w:t>
      </w:r>
      <w:bookmarkEnd w:id="7"/>
    </w:p>
    <w:p w:rsidR="00E969DE" w:rsidRDefault="00D65F86" w:rsidP="00D65F86">
      <w:r>
        <w:br/>
        <w:t xml:space="preserve">Er zijn talloze eisen die gesteld kunnen worden bij dit project, maar veiligheid heeft daarvan de hoogste prioriteit. Het is essentieel dat de veiligheid van de gasten alsmede de medewerkers van het hotel gewaarborgd blijft. In het interview dat gehouden is met een belangrijke stakeholder, een hotelbewaker, is dit dan ook sterk naar voren gekomen. </w:t>
      </w:r>
    </w:p>
    <w:p w:rsidR="0000559A" w:rsidRPr="0000559A" w:rsidRDefault="0000559A" w:rsidP="00D65F86">
      <w:r>
        <w:lastRenderedPageBreak/>
        <w:t xml:space="preserve">Als </w:t>
      </w:r>
      <w:r w:rsidR="0028383C">
        <w:t>authenticatiemethode</w:t>
      </w:r>
      <w:r>
        <w:t xml:space="preserve"> is er gekozen voor </w:t>
      </w:r>
      <w:r w:rsidR="0028383C">
        <w:t xml:space="preserve">het “challenge and response” protocol, vanwege het feit dat </w:t>
      </w:r>
      <w:r w:rsidR="00014742">
        <w:t>dit een zeer veilige manier is om te zorgen dat er geen misbruik van pasjes kan worden gemaakt. Er wordt een “challenge” verstuurd vanaf de server (Python), waarna de RFID-lezer (Arduino) aan de hand van de Card-ID van het pasje de “response” berekend en terugstuurt naar de server. Dit systeem is veilig omdat er elke keer een nieuwe challenge wordt verstuurd vanaf de server, waardoor de response steeds zal verschillen. Het heeft voor een eventuele aanvaller dus geen nut om de response op te nemen en weer af te spelen, aangezien deze elke keer weer verschillend is. Zolang de functie waarmee versleuteld wordt onbekend is zal dit systeem veilig zijn.</w:t>
      </w:r>
    </w:p>
    <w:p w:rsidR="00CE78D1" w:rsidRDefault="0067721D" w:rsidP="00D65F86">
      <w:r>
        <w:t>Er zijn verschillende lagen van autorisatie. Het is niet de bedoeling dat gasten overal</w:t>
      </w:r>
      <w:r w:rsidR="00D65F86">
        <w:t xml:space="preserve"> ku</w:t>
      </w:r>
      <w:r>
        <w:t xml:space="preserve">nnen komen, zoals in kantoren, </w:t>
      </w:r>
      <w:r w:rsidR="00B55C8E">
        <w:t>opslagruimtes</w:t>
      </w:r>
      <w:r>
        <w:t xml:space="preserve"> en dergelijke.</w:t>
      </w:r>
      <w:r w:rsidR="00D65F86">
        <w:t xml:space="preserve"> Deze ruimtes zijn alleen voor de medewerkers toegankelijk. Hetzelfde geldt voor b</w:t>
      </w:r>
      <w:r>
        <w:t>ewakers/receptiemedewerkers en dergelijke.</w:t>
      </w:r>
      <w:r w:rsidR="00D65F86">
        <w:t xml:space="preserve"> Deze kunnen elk hun eigen gebieden wel in maar niet per se elke kamer.</w:t>
      </w:r>
      <w:r w:rsidR="00761448">
        <w:t xml:space="preserve"> Ook dit </w:t>
      </w:r>
      <w:r w:rsidR="00CE78D1">
        <w:t xml:space="preserve">wordt </w:t>
      </w:r>
      <w:r w:rsidR="00E969DE">
        <w:t>geïmplementeerd</w:t>
      </w:r>
      <w:r w:rsidR="00761448">
        <w:t xml:space="preserve"> met het oog op veiligheid.</w:t>
      </w:r>
    </w:p>
    <w:p w:rsidR="00CE78D1" w:rsidRDefault="00CE78D1" w:rsidP="00D65F86">
      <w:r>
        <w:t xml:space="preserve">Snelheid is ook </w:t>
      </w:r>
      <w:r w:rsidR="007B58B7">
        <w:t>een</w:t>
      </w:r>
      <w:r>
        <w:t xml:space="preserve"> factor om r</w:t>
      </w:r>
      <w:r w:rsidR="007B58B7">
        <w:t>ekening mee te houden. Voor de directie is het uiteraard belangrijk dat de hotelgasten tevreden blijven. Niemand houdt ervan om te moeten wachten, zelfs als het om enkele seconden extra gaat. Er moet echter allereerst gezorgd worden dat het systeem überhaupt werkt, daarna wordt er gekeken naar de stroomlijning van het systeem.</w:t>
      </w:r>
    </w:p>
    <w:p w:rsidR="00E6543A" w:rsidRDefault="00E6543A" w:rsidP="00D65F86">
      <w:r>
        <w:rPr>
          <w:noProof/>
          <w:lang w:val="en-US" w:eastAsia="en-US"/>
        </w:rPr>
        <w:drawing>
          <wp:anchor distT="0" distB="0" distL="114300" distR="114300" simplePos="0" relativeHeight="251662336" behindDoc="0" locked="0" layoutInCell="1" allowOverlap="1">
            <wp:simplePos x="1112520" y="5113020"/>
            <wp:positionH relativeFrom="column">
              <wp:align>left</wp:align>
            </wp:positionH>
            <wp:positionV relativeFrom="paragraph">
              <wp:align>top</wp:align>
            </wp:positionV>
            <wp:extent cx="2200275" cy="24288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2428875"/>
                    </a:xfrm>
                    <a:prstGeom prst="rect">
                      <a:avLst/>
                    </a:prstGeom>
                  </pic:spPr>
                </pic:pic>
              </a:graphicData>
            </a:graphic>
          </wp:anchor>
        </w:drawing>
      </w:r>
      <w:r w:rsidR="003954A6">
        <w:br w:type="textWrapping" w:clear="all"/>
      </w:r>
    </w:p>
    <w:p w:rsidR="00E6543A" w:rsidRDefault="00E6543A" w:rsidP="00D65F86">
      <w:r>
        <w:t>Als extra uitdaging is er een GUI gemaakt, om het openen en sluiten van deuren te kunnen simuleren. Er is hierboven een screenshot van de alfaversie toegevoegd. Tevens kan er hier worden gezocht in de database naar bestaande gegevens, en er kunnen hiermee gegevens worden toegevoegd.</w:t>
      </w:r>
    </w:p>
    <w:p w:rsidR="00D65F86" w:rsidRDefault="0067721D" w:rsidP="00D65F86">
      <w:r>
        <w:t>Tot slot moeten</w:t>
      </w:r>
      <w:r w:rsidR="00D65F86">
        <w:t xml:space="preserve"> de </w:t>
      </w:r>
      <w:r>
        <w:t xml:space="preserve">tijd en plaats </w:t>
      </w:r>
      <w:r w:rsidR="00D65F86">
        <w:t xml:space="preserve">waarop mensen inchecken </w:t>
      </w:r>
      <w:r>
        <w:t>opgeslagen kunnen worden. Dit is handige informatie voor de autoriteiten mocht er zich een ongeval of  misdrijf of iets dergelijks voordoen.</w:t>
      </w:r>
      <w:r w:rsidR="00CE78D1">
        <w:t xml:space="preserve"> Dit is echter niet essentieel, dus deze functionaliteit wordt alleen geïmplementeerd indien er voldoende tijd over is.</w:t>
      </w:r>
    </w:p>
    <w:p w:rsidR="00E218E9" w:rsidRDefault="00E218E9" w:rsidP="00E218E9"/>
    <w:p w:rsidR="003954A6" w:rsidRDefault="003954A6" w:rsidP="00E218E9">
      <w:r>
        <w:lastRenderedPageBreak/>
        <w:t>Mankementen:</w:t>
      </w:r>
      <w:bookmarkStart w:id="8" w:name="_GoBack"/>
      <w:bookmarkEnd w:id="8"/>
    </w:p>
    <w:p w:rsidR="003954A6" w:rsidRDefault="003954A6" w:rsidP="003954A6">
      <w:pPr>
        <w:pStyle w:val="ListParagraph"/>
        <w:numPr>
          <w:ilvl w:val="0"/>
          <w:numId w:val="15"/>
        </w:numPr>
      </w:pPr>
      <w:r>
        <w:t>Hoewel er sprake is van encryptie, is er nog steeds sprake van een vrij gelimiteerde key, wanneer men het vaak genoeg probeert</w:t>
      </w:r>
      <w:r w:rsidR="00AD0831">
        <w:t xml:space="preserve"> zul je herhaling gaan zien aangezien de key tot nu toe slechts 80000 opties heeft.</w:t>
      </w:r>
    </w:p>
    <w:p w:rsidR="00AD0831" w:rsidRDefault="00AD0831" w:rsidP="00AD0831">
      <w:pPr>
        <w:pStyle w:val="ListParagraph"/>
        <w:numPr>
          <w:ilvl w:val="0"/>
          <w:numId w:val="15"/>
        </w:numPr>
      </w:pPr>
      <w:r>
        <w:t>De pasjes kunnen relatief gemakkelijk gekopieerd worden aangezien we de data op de pasjes niet aanpassen, waarna de gebruiker zolang het Card ID actief is altijd een deur binnen zal kunnen komen.</w:t>
      </w:r>
    </w:p>
    <w:p w:rsidR="003954A6" w:rsidRDefault="00AD0831" w:rsidP="003954A6">
      <w:pPr>
        <w:pStyle w:val="ListParagraph"/>
        <w:numPr>
          <w:ilvl w:val="0"/>
          <w:numId w:val="15"/>
        </w:numPr>
      </w:pPr>
      <w:r>
        <w:t>De database is niet beveiligd of encrypted, dus wanneer iemand in deze database terecht komt kan deze zo de ID’s van alle gebruikers aflezen.</w:t>
      </w:r>
    </w:p>
    <w:p w:rsidR="00AD0831" w:rsidRDefault="00AD0831" w:rsidP="003954A6">
      <w:pPr>
        <w:pStyle w:val="ListParagraph"/>
        <w:numPr>
          <w:ilvl w:val="0"/>
          <w:numId w:val="15"/>
        </w:numPr>
      </w:pPr>
      <w:r>
        <w:t>De arduino kan worden uitgelezen en daar staat de formule in voor de key die wordt toegepast op ID, dan kan iemand met de key en de ciphertext het Card ID makkelijk uitvinden.</w:t>
      </w:r>
    </w:p>
    <w:p w:rsidR="00D94F14" w:rsidRDefault="00D94F14" w:rsidP="00D94F14">
      <w:r>
        <w:t>Exceptionele situaties:</w:t>
      </w:r>
    </w:p>
    <w:p w:rsidR="00D94F14" w:rsidRPr="00D94F14" w:rsidRDefault="00D94F14" w:rsidP="00D94F14">
      <w:pPr>
        <w:rPr>
          <w:color w:val="auto"/>
        </w:rPr>
      </w:pPr>
      <w:r w:rsidRPr="00D94F14">
        <w:rPr>
          <w:color w:val="auto"/>
        </w:rPr>
        <w:t>De gebruiker kan een backup van de database op een andere locatie neerzetten om de gegevens te beschermen, maar voor de rest zijn er geen bijzondere situaties waarbij ons systeem moet blijven functioneren</w:t>
      </w:r>
    </w:p>
    <w:sectPr w:rsidR="00D94F14" w:rsidRPr="00D94F14" w:rsidSect="00F66735">
      <w:footerReference w:type="default" r:id="rId13"/>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57" w:rsidRDefault="00CD2357">
      <w:pPr>
        <w:spacing w:before="0" w:after="0" w:line="240" w:lineRule="auto"/>
      </w:pPr>
      <w:r>
        <w:separator/>
      </w:r>
    </w:p>
  </w:endnote>
  <w:endnote w:type="continuationSeparator" w:id="0">
    <w:p w:rsidR="00CD2357" w:rsidRDefault="00CD23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355" w:rsidRDefault="002E1355">
    <w:pPr>
      <w:pStyle w:val="voettekst"/>
    </w:pPr>
    <w:r>
      <w:t xml:space="preserve">Pagina </w:t>
    </w:r>
    <w:r>
      <w:fldChar w:fldCharType="begin"/>
    </w:r>
    <w:r>
      <w:instrText xml:space="preserve"> PAGE  \* Arabic  \* MERGEFORMAT </w:instrText>
    </w:r>
    <w:r>
      <w:fldChar w:fldCharType="separate"/>
    </w:r>
    <w:r w:rsidR="00D94F1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57" w:rsidRDefault="00CD2357">
      <w:pPr>
        <w:spacing w:before="0" w:after="0" w:line="240" w:lineRule="auto"/>
      </w:pPr>
      <w:r>
        <w:separator/>
      </w:r>
    </w:p>
  </w:footnote>
  <w:footnote w:type="continuationSeparator" w:id="0">
    <w:p w:rsidR="00CD2357" w:rsidRDefault="00CD235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nsid w:val="06BF7590"/>
    <w:multiLevelType w:val="hybridMultilevel"/>
    <w:tmpl w:val="484E5C6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DB5D39"/>
    <w:multiLevelType w:val="hybridMultilevel"/>
    <w:tmpl w:val="21FE994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EDE6599"/>
    <w:multiLevelType w:val="hybridMultilevel"/>
    <w:tmpl w:val="FB5E10B8"/>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B731A82"/>
    <w:multiLevelType w:val="hybridMultilevel"/>
    <w:tmpl w:val="260C1B5A"/>
    <w:lvl w:ilvl="0" w:tplc="D45EA2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77456"/>
    <w:multiLevelType w:val="hybridMultilevel"/>
    <w:tmpl w:val="DE5E5ACA"/>
    <w:lvl w:ilvl="0" w:tplc="5D3895E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8E263E"/>
    <w:multiLevelType w:val="hybridMultilevel"/>
    <w:tmpl w:val="8D127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9E28F8"/>
    <w:multiLevelType w:val="hybridMultilevel"/>
    <w:tmpl w:val="F7DEB784"/>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80A348E"/>
    <w:multiLevelType w:val="hybridMultilevel"/>
    <w:tmpl w:val="F0F8212A"/>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E646744"/>
    <w:multiLevelType w:val="hybridMultilevel"/>
    <w:tmpl w:val="B8F2B86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10"/>
  </w:num>
  <w:num w:numId="9">
    <w:abstractNumId w:val="9"/>
  </w:num>
  <w:num w:numId="10">
    <w:abstractNumId w:val="2"/>
  </w:num>
  <w:num w:numId="11">
    <w:abstractNumId w:val="7"/>
  </w:num>
  <w:num w:numId="12">
    <w:abstractNumId w:val="8"/>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E9"/>
    <w:rsid w:val="0000559A"/>
    <w:rsid w:val="00014742"/>
    <w:rsid w:val="00136038"/>
    <w:rsid w:val="001A2FD9"/>
    <w:rsid w:val="0028383C"/>
    <w:rsid w:val="002A75C9"/>
    <w:rsid w:val="002B2BA4"/>
    <w:rsid w:val="002E1355"/>
    <w:rsid w:val="003866E5"/>
    <w:rsid w:val="003954A6"/>
    <w:rsid w:val="0058085A"/>
    <w:rsid w:val="0066168D"/>
    <w:rsid w:val="0067721D"/>
    <w:rsid w:val="006B7DD2"/>
    <w:rsid w:val="00761448"/>
    <w:rsid w:val="00775D1E"/>
    <w:rsid w:val="007B58B7"/>
    <w:rsid w:val="0085003F"/>
    <w:rsid w:val="00976AA0"/>
    <w:rsid w:val="009E5026"/>
    <w:rsid w:val="00A5297C"/>
    <w:rsid w:val="00A604A8"/>
    <w:rsid w:val="00AD0831"/>
    <w:rsid w:val="00B01C24"/>
    <w:rsid w:val="00B55C8E"/>
    <w:rsid w:val="00B90066"/>
    <w:rsid w:val="00BA113B"/>
    <w:rsid w:val="00C04B26"/>
    <w:rsid w:val="00CB2595"/>
    <w:rsid w:val="00CD2357"/>
    <w:rsid w:val="00CE78D1"/>
    <w:rsid w:val="00D65F86"/>
    <w:rsid w:val="00D94F14"/>
    <w:rsid w:val="00DF5F08"/>
    <w:rsid w:val="00E218E9"/>
    <w:rsid w:val="00E61ABA"/>
    <w:rsid w:val="00E6543A"/>
    <w:rsid w:val="00E969DE"/>
    <w:rsid w:val="00EA41F7"/>
    <w:rsid w:val="00EF4E29"/>
    <w:rsid w:val="00F66735"/>
    <w:rsid w:val="00FA3183"/>
    <w:rsid w:val="00FB3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501078D-46B4-49E3-B20D-42779E1F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83"/>
    <w:rPr>
      <w:color w:val="404040" w:themeColor="text1" w:themeTint="BF"/>
      <w:sz w:val="22"/>
    </w:rPr>
  </w:style>
  <w:style w:type="paragraph" w:styleId="Heading1">
    <w:name w:val="heading 1"/>
    <w:basedOn w:val="Normal"/>
    <w:next w:val="Normal"/>
    <w:link w:val="Heading1Char"/>
    <w:qFormat/>
    <w:rsid w:val="002B2BA4"/>
    <w:pPr>
      <w:keepNext/>
      <w:keepLines/>
      <w:spacing w:before="240" w:after="0"/>
      <w:outlineLvl w:val="0"/>
    </w:pPr>
    <w:rPr>
      <w:rFonts w:asciiTheme="majorHAnsi" w:eastAsiaTheme="majorEastAsia" w:hAnsiTheme="majorHAnsi" w:cstheme="majorBidi"/>
      <w:color w:val="007DEB" w:themeColor="background2" w:themeShade="80"/>
      <w:sz w:val="32"/>
      <w:szCs w:val="3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svoorkop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kop2">
    <w:name w:val="kop 2"/>
    <w:basedOn w:val="Normal"/>
    <w:next w:val="Normal"/>
    <w:link w:val="Tekensvoorkop2"/>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customStyle="1" w:styleId="kop3">
    <w:name w:val="kop 3"/>
    <w:basedOn w:val="Normal"/>
    <w:next w:val="Normal"/>
    <w:link w:val="Tekensvoorkop3"/>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customStyle="1" w:styleId="kop4">
    <w:name w:val="kop 4"/>
    <w:basedOn w:val="Normal"/>
    <w:next w:val="Normal"/>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kop6">
    <w:name w:val="kop 6"/>
    <w:basedOn w:val="Normal"/>
    <w:next w:val="Normal"/>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svoorkop1">
    <w:name w:val="Tekens voor kop 1"/>
    <w:basedOn w:val="DefaultParagraphFont"/>
    <w:link w:val="kop1"/>
    <w:uiPriority w:val="1"/>
    <w:rPr>
      <w:rFonts w:asciiTheme="majorHAnsi" w:eastAsiaTheme="majorEastAsia" w:hAnsiTheme="majorHAnsi" w:cstheme="majorBidi"/>
      <w:color w:val="00A0B8" w:themeColor="accent1"/>
      <w:sz w:val="30"/>
    </w:rPr>
  </w:style>
  <w:style w:type="character" w:customStyle="1" w:styleId="Tekensvoorkop2">
    <w:name w:val="Tekens voor kop 2"/>
    <w:basedOn w:val="DefaultParagraphFont"/>
    <w:link w:val="kop2"/>
    <w:uiPriority w:val="1"/>
    <w:rPr>
      <w:rFonts w:asciiTheme="majorHAnsi" w:eastAsiaTheme="majorEastAsia" w:hAnsiTheme="majorHAnsi" w:cstheme="majorBidi"/>
      <w:caps/>
      <w:color w:val="00A0B8" w:themeColor="accent1"/>
      <w:sz w:val="22"/>
    </w:rPr>
  </w:style>
  <w:style w:type="character" w:customStyle="1" w:styleId="Tekensvoorkop3">
    <w:name w:val="Tekens voor kop 3"/>
    <w:basedOn w:val="DefaultParagraphFont"/>
    <w:link w:val="kop3"/>
    <w:uiPriority w:val="1"/>
    <w:rPr>
      <w:rFonts w:asciiTheme="majorHAnsi" w:eastAsiaTheme="majorEastAsia" w:hAnsiTheme="majorHAnsi" w:cstheme="majorBidi"/>
      <w:color w:val="00A0B8" w:themeColor="accent1"/>
      <w:sz w:val="22"/>
    </w:rPr>
  </w:style>
  <w:style w:type="character" w:customStyle="1" w:styleId="Tekensvoorkop4">
    <w:name w:val="Tekens voor kop 4"/>
    <w:basedOn w:val="DefaultParagraphFont"/>
    <w:link w:val="kop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Tekensvoorkop6">
    <w:name w:val="Tekens voor kop 6"/>
    <w:basedOn w:val="DefaultParagraphFont"/>
    <w:link w:val="kop6"/>
    <w:uiPriority w:val="9"/>
    <w:semiHidden/>
    <w:rPr>
      <w:rFonts w:asciiTheme="majorHAnsi" w:eastAsiaTheme="majorEastAsia" w:hAnsiTheme="majorHAnsi" w:cstheme="majorBidi"/>
      <w:i/>
      <w:iCs/>
      <w:color w:val="004F5B" w:themeColor="accent1" w:themeShade="7F"/>
    </w:rPr>
  </w:style>
  <w:style w:type="paragraph" w:customStyle="1" w:styleId="bijschrift">
    <w:name w:val="bijschrift"/>
    <w:basedOn w:val="Normal"/>
    <w:next w:val="Normal"/>
    <w:uiPriority w:val="10"/>
    <w:unhideWhenUsed/>
    <w:qFormat/>
    <w:pPr>
      <w:spacing w:before="200" w:after="120" w:line="240" w:lineRule="auto"/>
    </w:pPr>
    <w:rPr>
      <w:i/>
      <w:iCs/>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customStyle="1" w:styleId="Subtitel">
    <w:name w:val="Subtitel"/>
    <w:basedOn w:val="Normal"/>
    <w:next w:val="Normal"/>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customStyle="1" w:styleId="Geenregelafstand">
    <w:name w:val="Geen regelafstand"/>
    <w:link w:val="Tekensvoorgeenregelafstand"/>
    <w:uiPriority w:val="1"/>
    <w:unhideWhenUsed/>
    <w:qFormat/>
    <w:rsid w:val="00FA3183"/>
    <w:pPr>
      <w:spacing w:before="0" w:after="0" w:line="240" w:lineRule="auto"/>
    </w:pPr>
    <w:rPr>
      <w:color w:val="404040" w:themeColor="text1" w:themeTint="BF"/>
    </w:rPr>
  </w:style>
  <w:style w:type="character" w:customStyle="1" w:styleId="Tekensvoorgeenregelafstand">
    <w:name w:val="Tekens voor geen regelafstand"/>
    <w:basedOn w:val="DefaultParagraphFont"/>
    <w:link w:val="Geenregelafstand"/>
    <w:uiPriority w:val="1"/>
    <w:rsid w:val="00FA3183"/>
    <w:rPr>
      <w:color w:val="404040" w:themeColor="text1" w:themeTint="BF"/>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customStyle="1" w:styleId="Koptekstinhoudsopgave">
    <w:name w:val="Koptekst inhoudsopgave"/>
    <w:basedOn w:val="kop1"/>
    <w:next w:val="Normal"/>
    <w:uiPriority w:val="39"/>
    <w:unhideWhenUsed/>
    <w:qFormat/>
    <w:pPr>
      <w:spacing w:before="0"/>
      <w:outlineLvl w:val="9"/>
    </w:pPr>
  </w:style>
  <w:style w:type="paragraph" w:customStyle="1" w:styleId="voettekst">
    <w:name w:val="voettekst"/>
    <w:basedOn w:val="Normal"/>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DefaultParagraphFont"/>
    <w:link w:val="voettekst"/>
    <w:uiPriority w:val="99"/>
    <w:rPr>
      <w:caps/>
      <w:sz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customStyle="1" w:styleId="koptekst">
    <w:name w:val="koptekst"/>
    <w:basedOn w:val="Normal"/>
    <w:link w:val="Tekensvoorkoptekst"/>
    <w:uiPriority w:val="99"/>
    <w:unhideWhenUsed/>
    <w:pPr>
      <w:spacing w:before="0" w:after="0" w:line="240" w:lineRule="auto"/>
    </w:pPr>
  </w:style>
  <w:style w:type="character" w:customStyle="1" w:styleId="Tekensvoorkoptekst">
    <w:name w:val="Tekens voor koptekst"/>
    <w:basedOn w:val="DefaultParagraphFont"/>
    <w:link w:val="koptekst"/>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Tabelrapport">
    <w:name w:val="Tabel rapport"/>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Normal"/>
    <w:next w:val="Normal"/>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Tekensvoortitel">
    <w:name w:val="Tekens voor titel"/>
    <w:basedOn w:val="DefaultParagraphFont"/>
    <w:link w:val="Titel1"/>
    <w:uiPriority w:val="10"/>
    <w:rsid w:val="003866E5"/>
    <w:rPr>
      <w:rFonts w:asciiTheme="majorHAnsi" w:eastAsiaTheme="majorEastAsia" w:hAnsiTheme="majorHAnsi" w:cstheme="majorBidi"/>
      <w:color w:val="007789" w:themeColor="accent1" w:themeShade="BF"/>
      <w:kern w:val="28"/>
      <w:sz w:val="60"/>
      <w:szCs w:val="60"/>
      <w:lang w:val="nl-NL"/>
    </w:rPr>
  </w:style>
  <w:style w:type="character" w:customStyle="1" w:styleId="Heading1Char">
    <w:name w:val="Heading 1 Char"/>
    <w:basedOn w:val="DefaultParagraphFont"/>
    <w:link w:val="Heading1"/>
    <w:rsid w:val="002B2BA4"/>
    <w:rPr>
      <w:rFonts w:asciiTheme="majorHAnsi" w:eastAsiaTheme="majorEastAsia" w:hAnsiTheme="majorHAnsi" w:cstheme="majorBidi"/>
      <w:color w:val="007DEB" w:themeColor="background2" w:themeShade="80"/>
      <w:sz w:val="32"/>
      <w:szCs w:val="32"/>
    </w:rPr>
  </w:style>
  <w:style w:type="paragraph" w:styleId="TOCHeading">
    <w:name w:val="TOC Heading"/>
    <w:basedOn w:val="Heading1"/>
    <w:next w:val="Normal"/>
    <w:uiPriority w:val="39"/>
    <w:unhideWhenUsed/>
    <w:qFormat/>
    <w:rsid w:val="001A2FD9"/>
    <w:pPr>
      <w:spacing w:line="259" w:lineRule="auto"/>
      <w:outlineLvl w:val="9"/>
    </w:pPr>
  </w:style>
  <w:style w:type="paragraph" w:styleId="TOC2">
    <w:name w:val="toc 2"/>
    <w:basedOn w:val="Normal"/>
    <w:next w:val="Normal"/>
    <w:autoRedefine/>
    <w:uiPriority w:val="39"/>
    <w:unhideWhenUsed/>
    <w:rsid w:val="001A2FD9"/>
    <w:pPr>
      <w:spacing w:before="0" w:after="100" w:line="259" w:lineRule="auto"/>
      <w:ind w:left="220"/>
    </w:pPr>
    <w:rPr>
      <w:rFonts w:eastAsiaTheme="minorEastAsia" w:cs="Times New Roman"/>
      <w:color w:val="auto"/>
      <w:szCs w:val="22"/>
    </w:rPr>
  </w:style>
  <w:style w:type="paragraph" w:styleId="TOC1">
    <w:name w:val="toc 1"/>
    <w:basedOn w:val="Normal"/>
    <w:next w:val="Normal"/>
    <w:autoRedefine/>
    <w:uiPriority w:val="39"/>
    <w:unhideWhenUsed/>
    <w:rsid w:val="00FA3183"/>
    <w:pPr>
      <w:tabs>
        <w:tab w:val="right" w:leader="dot" w:pos="8395"/>
      </w:tabs>
      <w:spacing w:before="0" w:after="100" w:line="259" w:lineRule="auto"/>
    </w:pPr>
    <w:rPr>
      <w:rFonts w:eastAsiaTheme="minorEastAsia" w:cs="Times New Roman"/>
      <w:noProof/>
      <w:color w:val="595959" w:themeColor="text1" w:themeTint="A6"/>
      <w:szCs w:val="22"/>
    </w:rPr>
  </w:style>
  <w:style w:type="paragraph" w:styleId="TOC3">
    <w:name w:val="toc 3"/>
    <w:basedOn w:val="Normal"/>
    <w:next w:val="Normal"/>
    <w:autoRedefine/>
    <w:uiPriority w:val="39"/>
    <w:unhideWhenUsed/>
    <w:rsid w:val="001A2FD9"/>
    <w:pPr>
      <w:spacing w:before="0" w:after="100" w:line="259" w:lineRule="auto"/>
      <w:ind w:left="440"/>
    </w:pPr>
    <w:rPr>
      <w:rFonts w:eastAsiaTheme="minorEastAsia" w:cs="Times New Roman"/>
      <w:color w:val="auto"/>
      <w:szCs w:val="22"/>
    </w:rPr>
  </w:style>
  <w:style w:type="paragraph" w:styleId="ListParagraph">
    <w:name w:val="List Paragraph"/>
    <w:basedOn w:val="Normal"/>
    <w:uiPriority w:val="34"/>
    <w:qFormat/>
    <w:rsid w:val="002A75C9"/>
    <w:pPr>
      <w:spacing w:before="0" w:line="276" w:lineRule="auto"/>
      <w:ind w:left="720"/>
      <w:contextualSpacing/>
    </w:pPr>
    <w:rPr>
      <w:color w:val="auto"/>
      <w:szCs w:val="22"/>
      <w:lang w:eastAsia="en-US"/>
    </w:rPr>
  </w:style>
  <w:style w:type="paragraph" w:styleId="NoSpacing">
    <w:name w:val="No Spacing"/>
    <w:uiPriority w:val="1"/>
    <w:qFormat/>
    <w:rsid w:val="00FA3183"/>
    <w:pPr>
      <w:spacing w:before="0" w:after="0" w:line="240" w:lineRule="auto"/>
    </w:pPr>
    <w:rPr>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AppData\Roaming\Microsoft\Templates\Studentrapport%20met%20omslagf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DB2F5FC0-6061-45AB-A5DC-DA01272F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TotalTime>
  <Pages>6</Pages>
  <Words>835</Words>
  <Characters>4763</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‘beveiligde pasjes’</vt:lpstr>
      <vt:lpstr>Project ‘beveiligde pasjes’</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‘beveiligde pasjes’</dc:title>
  <dc:subject>Hotelbeveiliging</dc:subject>
  <dc:creator>Projectgroep 18</dc:creator>
  <cp:keywords>Parels der Informatica</cp:keywords>
  <cp:lastModifiedBy>Menno Schober</cp:lastModifiedBy>
  <cp:revision>2</cp:revision>
  <dcterms:created xsi:type="dcterms:W3CDTF">2014-10-30T17:03:00Z</dcterms:created>
  <dcterms:modified xsi:type="dcterms:W3CDTF">2014-10-30T17:03:00Z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